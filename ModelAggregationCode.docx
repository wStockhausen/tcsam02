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333F7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if (ptrZFD-&gt;optFit==tcsam::FIT_BY_X){</w:t>
      </w:r>
    </w:p>
    <w:p w14:paraId="451D5A4E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if (debug&gt;=dbgNLLs) cout&lt;&lt;"FIT_BY_X"&lt;&lt;endl;</w:t>
      </w:r>
    </w:p>
    <w:p w14:paraId="121E386F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effWgtComps_xmsyn.allocate(1,nSXs,</w:t>
      </w:r>
    </w:p>
    <w:p w14:paraId="2C67A27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   tcsam::ALL_MSs,tcsam::ALL_MSs,</w:t>
      </w:r>
    </w:p>
    <w:p w14:paraId="1ED156A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   tcsam::ALL_SCs,tcsam::ALL_SCs,</w:t>
      </w:r>
    </w:p>
    <w:p w14:paraId="5FF6E657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   mny,mxy,1,3);</w:t>
      </w:r>
    </w:p>
    <w:p w14:paraId="1DEF79F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oP_z.allocate(1,nZBDs);</w:t>
      </w:r>
    </w:p>
    <w:p w14:paraId="0727A559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mP_z.allocate(1,nZBDs);</w:t>
      </w:r>
    </w:p>
    <w:p w14:paraId="16FEF0EC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for (int iy=1;iy&lt;=yrs.size();iy++) {</w:t>
      </w:r>
    </w:p>
    <w:p w14:paraId="4D6D39F1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y = yrs[iy];</w:t>
      </w:r>
    </w:p>
    <w:p w14:paraId="7254B2D5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if (debug&gt;=dbgNLLs) cout&lt;&lt;"y = "&lt;&lt;y&lt;&lt;endl;</w:t>
      </w:r>
    </w:p>
    <w:p w14:paraId="365D7EE1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if ((mny&lt;=y)&amp;&amp;(y&lt;=mxy)) {</w:t>
      </w:r>
    </w:p>
    <w:p w14:paraId="3BD94DF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for (</w:t>
      </w:r>
      <w:r w:rsidRPr="00180542">
        <w:rPr>
          <w:rFonts w:ascii="Menlo" w:hAnsi="Menlo" w:cs="Menlo"/>
          <w:sz w:val="13"/>
          <w:szCs w:val="13"/>
          <w:highlight w:val="green"/>
        </w:rPr>
        <w:t>int X=1;X&lt;=nSXs;X++</w:t>
      </w:r>
      <w:r w:rsidRPr="00180542">
        <w:rPr>
          <w:rFonts w:ascii="Menlo" w:hAnsi="Menlo" w:cs="Menlo"/>
          <w:sz w:val="13"/>
          <w:szCs w:val="13"/>
        </w:rPr>
        <w:t>) {</w:t>
      </w:r>
    </w:p>
    <w:p w14:paraId="1A91AAFE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</w:t>
      </w:r>
      <w:r w:rsidRPr="00180542">
        <w:rPr>
          <w:rFonts w:ascii="Menlo" w:hAnsi="Menlo" w:cs="Menlo"/>
          <w:sz w:val="13"/>
          <w:szCs w:val="13"/>
          <w:highlight w:val="cyan"/>
        </w:rPr>
        <w:t>int M = ALL_MSs; int S = ALL_SCs;</w:t>
      </w:r>
    </w:p>
    <w:p w14:paraId="6159A212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nT = sum(mA_yxmsz(y,X));//=0 if not calculated</w:t>
      </w:r>
    </w:p>
    <w:p w14:paraId="46AB7789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</w:t>
      </w:r>
      <w:r w:rsidRPr="00180542">
        <w:rPr>
          <w:rFonts w:ascii="Menlo" w:hAnsi="Menlo" w:cs="Menlo"/>
          <w:sz w:val="13"/>
          <w:szCs w:val="13"/>
          <w:highlight w:val="yellow"/>
        </w:rPr>
        <w:t>cout&lt;&lt;"nT, uf("&lt;&lt;tcsam::getSexType(X)&lt;&lt;", "&lt;&lt;tcsam::getMaturityType(M)&lt;&lt;", "&lt;&lt;tcsam::getShellType(S)&lt;&lt;") = "&lt;&lt;endl&lt;&lt;</w:t>
      </w:r>
    </w:p>
    <w:p w14:paraId="3B15AB4C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</w:t>
      </w:r>
      <w:r w:rsidRPr="00180542">
        <w:rPr>
          <w:rFonts w:ascii="Menlo" w:hAnsi="Menlo" w:cs="Menlo"/>
          <w:sz w:val="13"/>
          <w:szCs w:val="13"/>
          <w:highlight w:val="yellow"/>
        </w:rPr>
        <w:t>nT&lt;&lt;" "&lt;&lt;ptrZFD-&gt;uf_xmsy(X,M,S,iy)&lt;&lt;endl;</w:t>
      </w:r>
    </w:p>
    <w:p w14:paraId="495944FF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</w:t>
      </w:r>
      <w:r w:rsidRPr="00180542">
        <w:rPr>
          <w:rFonts w:ascii="Menlo" w:hAnsi="Menlo" w:cs="Menlo"/>
          <w:sz w:val="13"/>
          <w:szCs w:val="13"/>
          <w:highlight w:val="yellow"/>
        </w:rPr>
        <w:t>int cnt = 0;//--counter for number of aggregations</w:t>
      </w:r>
    </w:p>
    <w:p w14:paraId="00B8C1EF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if ((value(nT)&gt;0)&amp;&amp;(</w:t>
      </w:r>
      <w:r w:rsidRPr="00180542">
        <w:rPr>
          <w:rFonts w:ascii="Menlo" w:hAnsi="Menlo" w:cs="Menlo"/>
          <w:sz w:val="13"/>
          <w:szCs w:val="13"/>
          <w:highlight w:val="green"/>
        </w:rPr>
        <w:t>ptrZFD-&gt;uf_xmsy(X,M,S,iy)&gt;0</w:t>
      </w:r>
      <w:r w:rsidRPr="00180542">
        <w:rPr>
          <w:rFonts w:ascii="Menlo" w:hAnsi="Menlo" w:cs="Menlo"/>
          <w:sz w:val="13"/>
          <w:szCs w:val="13"/>
        </w:rPr>
        <w:t>)){</w:t>
      </w:r>
    </w:p>
    <w:p w14:paraId="4AF49264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//get observed size comp (aggregated and tail compressed) and normalize it</w:t>
      </w:r>
    </w:p>
    <w:p w14:paraId="23A0D262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ss   = ptrZFD-&gt;ss_xmsy(</w:t>
      </w:r>
      <w:r w:rsidRPr="00180542">
        <w:rPr>
          <w:rFonts w:ascii="Menlo" w:hAnsi="Menlo" w:cs="Menlo"/>
          <w:sz w:val="13"/>
          <w:szCs w:val="13"/>
          <w:highlight w:val="green"/>
        </w:rPr>
        <w:t>X,M,S,iy)</w:t>
      </w:r>
      <w:r w:rsidRPr="00180542">
        <w:rPr>
          <w:rFonts w:ascii="Menlo" w:hAnsi="Menlo" w:cs="Menlo"/>
          <w:sz w:val="13"/>
          <w:szCs w:val="13"/>
        </w:rPr>
        <w:t>;      //sample size</w:t>
      </w:r>
    </w:p>
    <w:p w14:paraId="6BB3C68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oP_z = ptrZFD-&gt;tcdNatZ_xmsyz(</w:t>
      </w:r>
      <w:r w:rsidRPr="00180542">
        <w:rPr>
          <w:rFonts w:ascii="Menlo" w:hAnsi="Menlo" w:cs="Menlo"/>
          <w:sz w:val="13"/>
          <w:szCs w:val="13"/>
          <w:highlight w:val="green"/>
        </w:rPr>
        <w:t>X,M,S,iy</w:t>
      </w:r>
      <w:r w:rsidRPr="00180542">
        <w:rPr>
          <w:rFonts w:ascii="Menlo" w:hAnsi="Menlo" w:cs="Menlo"/>
          <w:sz w:val="13"/>
          <w:szCs w:val="13"/>
        </w:rPr>
        <w:t>);//--tail-compressed already</w:t>
      </w:r>
    </w:p>
    <w:p w14:paraId="6AD4FDF7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if (sum(oP_z)&gt;0) oP_z /= sum(oP_z);                //--normalize to sum to 1</w:t>
      </w:r>
    </w:p>
    <w:p w14:paraId="081FD868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//calculate model size comp</w:t>
      </w:r>
    </w:p>
    <w:p w14:paraId="48BDC202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//--aggregate model size comp to x,ALL_MSs,ALL_SC across categories included in data aggregation</w:t>
      </w:r>
    </w:p>
    <w:p w14:paraId="32C8915B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mP_zp.initialize();</w:t>
      </w:r>
    </w:p>
    <w:p w14:paraId="537D269A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</w:t>
      </w:r>
      <w:r w:rsidRPr="00180542">
        <w:rPr>
          <w:rFonts w:ascii="Menlo" w:hAnsi="Menlo" w:cs="Menlo"/>
          <w:sz w:val="13"/>
          <w:szCs w:val="13"/>
          <w:highlight w:val="green"/>
        </w:rPr>
        <w:t>int x = X;</w:t>
      </w:r>
    </w:p>
    <w:p w14:paraId="033EB3EC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for (int m=1;m&lt;=</w:t>
      </w:r>
      <w:r w:rsidRPr="00180542">
        <w:rPr>
          <w:rFonts w:ascii="Menlo" w:hAnsi="Menlo" w:cs="Menlo"/>
          <w:sz w:val="13"/>
          <w:szCs w:val="13"/>
          <w:highlight w:val="yellow"/>
        </w:rPr>
        <w:t>ALL_MSs</w:t>
      </w:r>
      <w:r w:rsidRPr="00180542">
        <w:rPr>
          <w:rFonts w:ascii="Menlo" w:hAnsi="Menlo" w:cs="Menlo"/>
          <w:sz w:val="13"/>
          <w:szCs w:val="13"/>
        </w:rPr>
        <w:t>;m++) {</w:t>
      </w:r>
    </w:p>
    <w:p w14:paraId="17890D46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for (int s=1;s&lt;=</w:t>
      </w:r>
      <w:r w:rsidRPr="00180542">
        <w:rPr>
          <w:rFonts w:ascii="Menlo" w:hAnsi="Menlo" w:cs="Menlo"/>
          <w:sz w:val="13"/>
          <w:szCs w:val="13"/>
          <w:highlight w:val="yellow"/>
        </w:rPr>
        <w:t>ALL_SCs</w:t>
      </w:r>
      <w:r w:rsidRPr="00180542">
        <w:rPr>
          <w:rFonts w:ascii="Menlo" w:hAnsi="Menlo" w:cs="Menlo"/>
          <w:sz w:val="13"/>
          <w:szCs w:val="13"/>
        </w:rPr>
        <w:t>;s++) {</w:t>
      </w:r>
    </w:p>
    <w:p w14:paraId="7FCEF42B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</w:t>
      </w:r>
      <w:r w:rsidRPr="00180542">
        <w:rPr>
          <w:rFonts w:ascii="Menlo" w:hAnsi="Menlo" w:cs="Menlo"/>
          <w:sz w:val="13"/>
          <w:szCs w:val="13"/>
          <w:highlight w:val="yellow"/>
        </w:rPr>
        <w:t>cout&lt;&lt;"  inpUF_xmsy("&lt;&lt;tcsam::getSexType(x)&lt;&lt;", "&lt;&lt;tcsam::getMaturityType(m)&lt;&lt;", "&lt;&lt;tcsam::getShellType(s)&lt;&lt;", iy) = "&lt;&lt;ptrZFD-&gt;inpUF_xmsy(X,m,s,iy)&lt;&lt;endl;</w:t>
      </w:r>
    </w:p>
    <w:p w14:paraId="417A203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if ((</w:t>
      </w:r>
      <w:r w:rsidRPr="00180542">
        <w:rPr>
          <w:rFonts w:ascii="Menlo" w:hAnsi="Menlo" w:cs="Menlo"/>
          <w:sz w:val="13"/>
          <w:szCs w:val="13"/>
          <w:highlight w:val="green"/>
        </w:rPr>
        <w:t>ptrZFD-&gt;inpUF_xmsy(x,m,s,iy)&gt;0</w:t>
      </w:r>
      <w:r w:rsidRPr="00180542">
        <w:rPr>
          <w:rFonts w:ascii="Menlo" w:hAnsi="Menlo" w:cs="Menlo"/>
          <w:sz w:val="13"/>
          <w:szCs w:val="13"/>
        </w:rPr>
        <w:t>)){</w:t>
      </w:r>
    </w:p>
    <w:p w14:paraId="05339F5A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//--X,m,s input data included in aggregation, so determine model categories included</w:t>
      </w:r>
    </w:p>
    <w:p w14:paraId="2874F559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</w:t>
      </w:r>
      <w:r w:rsidRPr="00180542">
        <w:rPr>
          <w:rFonts w:ascii="Menlo" w:hAnsi="Menlo" w:cs="Menlo"/>
          <w:sz w:val="13"/>
          <w:szCs w:val="13"/>
          <w:highlight w:val="cyan"/>
        </w:rPr>
        <w:t>for (int xp=1;xp&lt;=nSXs;xp++){</w:t>
      </w:r>
    </w:p>
    <w:p w14:paraId="29F50CE8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  </w:t>
      </w:r>
      <w:r w:rsidRPr="00180542">
        <w:rPr>
          <w:rFonts w:ascii="Menlo" w:hAnsi="Menlo" w:cs="Menlo"/>
          <w:sz w:val="13"/>
          <w:szCs w:val="13"/>
          <w:highlight w:val="cyan"/>
        </w:rPr>
        <w:t>for (int mp=1;mp&lt;=nMSs;mp++){</w:t>
      </w:r>
    </w:p>
    <w:p w14:paraId="38FCF540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    </w:t>
      </w:r>
      <w:r w:rsidRPr="00180542">
        <w:rPr>
          <w:rFonts w:ascii="Menlo" w:hAnsi="Menlo" w:cs="Menlo"/>
          <w:sz w:val="13"/>
          <w:szCs w:val="13"/>
          <w:highlight w:val="cyan"/>
        </w:rPr>
        <w:t>for (int sp=1;sp&lt;=nSCs;sp++)</w:t>
      </w:r>
      <w:r w:rsidRPr="00180542">
        <w:rPr>
          <w:rFonts w:ascii="Menlo" w:hAnsi="Menlo" w:cs="Menlo"/>
          <w:sz w:val="13"/>
          <w:szCs w:val="13"/>
        </w:rPr>
        <w:t>{</w:t>
      </w:r>
    </w:p>
    <w:p w14:paraId="5B597157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      </w:t>
      </w:r>
      <w:r w:rsidRPr="00180542">
        <w:rPr>
          <w:rFonts w:ascii="Menlo" w:hAnsi="Menlo" w:cs="Menlo"/>
          <w:sz w:val="13"/>
          <w:szCs w:val="13"/>
          <w:highlight w:val="yellow"/>
        </w:rPr>
        <w:t>cout&lt;&lt;"    mAggMap("&lt;&lt;tcsam::getSexType(x)&lt;&lt;", "&lt;&lt;tcsam::getMaturityType(m)&lt;&lt;", "&lt;&lt;tcsam::getShellType(s)&lt;&lt; ","</w:t>
      </w:r>
    </w:p>
    <w:p w14:paraId="115DEF53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                                      &lt;&lt;tcsam::getSexType(xp)&lt;&lt;", "&lt;&lt;tcsam::getMaturityType(mp)&lt;&lt;", "&lt;&lt;tcsam::getShellType(sp)&lt;&lt;") = "&lt;&lt;</w:t>
      </w:r>
    </w:p>
    <w:p w14:paraId="5BB2F906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                             ptrZFD-&gt;mAggMap_XMSxms(x,m,s,xp,mp,sp)&lt;&lt;endl;</w:t>
      </w:r>
    </w:p>
    <w:p w14:paraId="7C084C05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                  if ((ptrZFD-&gt;mAggMap_XMSxms(x,m,s,xp,mp,sp)&gt;0)){</w:t>
      </w:r>
    </w:p>
    <w:p w14:paraId="65594AC9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        </w:t>
      </w:r>
      <w:r w:rsidRPr="00180542">
        <w:rPr>
          <w:rFonts w:ascii="Menlo" w:hAnsi="Menlo" w:cs="Menlo"/>
          <w:sz w:val="13"/>
          <w:szCs w:val="13"/>
          <w:highlight w:val="yellow"/>
        </w:rPr>
        <w:t>cnt++;</w:t>
      </w:r>
    </w:p>
    <w:p w14:paraId="2D96DB4F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                    mP_zp += mZBtoZBDs*mA_yxmsz(y,xp,mp,sp);//collapse model size bins to data size bins</w:t>
      </w:r>
    </w:p>
    <w:p w14:paraId="0F683AD2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                    cout&lt;&lt;"      agg = "&lt;&lt;cnt&lt;&lt;"  adding: "&lt;&lt;mZBtoZBDs*mA_yxmsz(y,xp,mp,sp)&lt;&lt;endl;</w:t>
      </w:r>
    </w:p>
    <w:p w14:paraId="2CA54AF4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      }</w:t>
      </w:r>
    </w:p>
    <w:p w14:paraId="5C39431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    }//--sp</w:t>
      </w:r>
    </w:p>
    <w:p w14:paraId="1BD08C86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  }//--mp</w:t>
      </w:r>
    </w:p>
    <w:p w14:paraId="2AABB41E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}//--xp</w:t>
      </w:r>
    </w:p>
    <w:p w14:paraId="1829A8A9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} else { </w:t>
      </w:r>
    </w:p>
    <w:p w14:paraId="113812FF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cyan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  </w:t>
      </w:r>
      <w:r w:rsidRPr="00180542">
        <w:rPr>
          <w:rFonts w:ascii="Menlo" w:hAnsi="Menlo" w:cs="Menlo"/>
          <w:sz w:val="13"/>
          <w:szCs w:val="13"/>
          <w:highlight w:val="cyan"/>
        </w:rPr>
        <w:t>//--(ptrZFD-&gt;inpUF_xmsy(x,m,s,iy)&lt;0)</w:t>
      </w:r>
    </w:p>
    <w:p w14:paraId="2F3D6B92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  <w:highlight w:val="cyan"/>
        </w:rPr>
        <w:t xml:space="preserve">                                cout&lt;&lt;"    --skipping this one"&lt;&lt;endl;</w:t>
      </w:r>
    </w:p>
    <w:p w14:paraId="62549CF3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  }</w:t>
      </w:r>
    </w:p>
    <w:p w14:paraId="6315F91B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}//--s</w:t>
      </w:r>
    </w:p>
    <w:p w14:paraId="5D02710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}//--m</w:t>
      </w:r>
    </w:p>
    <w:p w14:paraId="41B7DD4F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</w:t>
      </w:r>
      <w:r w:rsidRPr="00180542">
        <w:rPr>
          <w:rFonts w:ascii="Menlo" w:hAnsi="Menlo" w:cs="Menlo"/>
          <w:sz w:val="13"/>
          <w:szCs w:val="13"/>
          <w:highlight w:val="green"/>
        </w:rPr>
        <w:t>cout&lt;&lt;"#--number of aggregations = "&lt;&lt;cnt&lt;&lt;endl;</w:t>
      </w:r>
    </w:p>
    <w:p w14:paraId="45B1F485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//--do tail compression on model size comp</w:t>
      </w:r>
    </w:p>
    <w:p w14:paraId="56FE5D78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int imn = ptrZFD-&gt;tc_xmsyc(</w:t>
      </w:r>
      <w:r w:rsidRPr="00180542">
        <w:rPr>
          <w:rFonts w:ascii="Menlo" w:hAnsi="Menlo" w:cs="Menlo"/>
          <w:sz w:val="13"/>
          <w:szCs w:val="13"/>
          <w:highlight w:val="cyan"/>
        </w:rPr>
        <w:t>X,M,S,iy</w:t>
      </w:r>
      <w:r w:rsidRPr="00180542">
        <w:rPr>
          <w:rFonts w:ascii="Menlo" w:hAnsi="Menlo" w:cs="Menlo"/>
          <w:sz w:val="13"/>
          <w:szCs w:val="13"/>
        </w:rPr>
        <w:t>)(1);</w:t>
      </w:r>
    </w:p>
    <w:p w14:paraId="7754A58C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int imx = ptrZFD-&gt;tc_xmsyc(</w:t>
      </w:r>
      <w:r w:rsidRPr="00180542">
        <w:rPr>
          <w:rFonts w:ascii="Menlo" w:hAnsi="Menlo" w:cs="Menlo"/>
          <w:sz w:val="13"/>
          <w:szCs w:val="13"/>
          <w:highlight w:val="cyan"/>
        </w:rPr>
        <w:t>X,M,S,iy</w:t>
      </w:r>
      <w:r w:rsidRPr="00180542">
        <w:rPr>
          <w:rFonts w:ascii="Menlo" w:hAnsi="Menlo" w:cs="Menlo"/>
          <w:sz w:val="13"/>
          <w:szCs w:val="13"/>
        </w:rPr>
        <w:t>)(2);</w:t>
      </w:r>
    </w:p>
    <w:p w14:paraId="055FEDB7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if (debug&gt;=dbgNLLs) {</w:t>
      </w:r>
    </w:p>
    <w:p w14:paraId="4C2F30B7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</w:t>
      </w:r>
      <w:r w:rsidRPr="00180542">
        <w:rPr>
          <w:rFonts w:ascii="Menlo" w:hAnsi="Menlo" w:cs="Menlo"/>
          <w:sz w:val="13"/>
          <w:szCs w:val="13"/>
          <w:highlight w:val="yellow"/>
        </w:rPr>
        <w:t>cout&lt;&lt;"#--Final aggregated values:"&lt;&lt;endl;</w:t>
      </w:r>
    </w:p>
    <w:p w14:paraId="496CAEE7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        cout&lt;&lt;"x,m,s,y = "&lt;&lt;tcsam::getSexType(X)&lt;&lt;cc&lt;&lt;tcsam::getMaturityType(M)&lt;&lt;cc&lt;&lt;tcsam::getShellType(S)&lt;&lt;cc&lt;&lt;y&lt;&lt;endl;</w:t>
      </w:r>
    </w:p>
    <w:p w14:paraId="697EA643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        cout&lt;&lt;"imn,imx = "&lt;&lt;imn&lt;&lt;cc&lt;&lt;imx&lt;&lt;endl;</w:t>
      </w:r>
    </w:p>
    <w:p w14:paraId="3ABD4A15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}</w:t>
      </w:r>
    </w:p>
    <w:p w14:paraId="0ACFD722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mP_z.initialize();</w:t>
      </w:r>
    </w:p>
    <w:p w14:paraId="627CDC1C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mP_z(imn)         += sum(mP_zp(1,imn));</w:t>
      </w:r>
    </w:p>
    <w:p w14:paraId="6B15172E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mP_z(imn+1,imx-1) += mP_zp(imn+1,imx-1);</w:t>
      </w:r>
    </w:p>
    <w:p w14:paraId="232726F7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mP_z(imx)         += sum(mP_zp(imx,nZBDs));</w:t>
      </w:r>
    </w:p>
    <w:p w14:paraId="300E90BF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//--normalize model size comp</w:t>
      </w:r>
    </w:p>
    <w:p w14:paraId="39D3C003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mP_z /= nT;</w:t>
      </w:r>
    </w:p>
    <w:p w14:paraId="0B79F7A7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if (debug&gt;=dbgNLLs){</w:t>
      </w:r>
    </w:p>
    <w:p w14:paraId="611E7CDC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cout&lt;&lt;"ss = "&lt;&lt;ss&lt;&lt;endl;</w:t>
      </w:r>
    </w:p>
    <w:p w14:paraId="69A8F0CA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cout&lt;&lt;"oP_Z = "&lt;&lt;oP_z&lt;&lt;endl;</w:t>
      </w:r>
    </w:p>
    <w:p w14:paraId="112A72AB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cout&lt;&lt;"mP_z = "&lt;&lt;mP_z&lt;&lt;endl;</w:t>
      </w:r>
    </w:p>
    <w:p w14:paraId="247DB236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cout&lt;&lt;"#----"&lt;&lt;endl;</w:t>
      </w:r>
    </w:p>
    <w:p w14:paraId="052A7BEA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}</w:t>
      </w:r>
    </w:p>
    <w:p w14:paraId="49E07F9F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if (debug&lt;0) {</w:t>
      </w:r>
    </w:p>
    <w:p w14:paraId="448CD8C5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cout&lt;&lt;"'"&lt;&lt;y&lt;&lt;"'=list(";</w:t>
      </w:r>
    </w:p>
    <w:p w14:paraId="6A64C785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cout&lt;&lt;"fit.type='"&lt;&lt;tcsam::getFitType(ptrZFD-&gt;optFit)&lt;&lt;"'"&lt;&lt;cc;</w:t>
      </w:r>
    </w:p>
    <w:p w14:paraId="37471DDF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cout&lt;&lt;"y="&lt;&lt;y&lt;&lt;cc;</w:t>
      </w:r>
    </w:p>
    <w:p w14:paraId="3E51C4B6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</w:t>
      </w:r>
      <w:r w:rsidRPr="00180542">
        <w:rPr>
          <w:rFonts w:ascii="Menlo" w:hAnsi="Menlo" w:cs="Menlo"/>
          <w:sz w:val="13"/>
          <w:szCs w:val="13"/>
          <w:highlight w:val="yellow"/>
        </w:rPr>
        <w:t>cout&lt;&lt;"x='"&lt;&lt;tcsam::getSexType(X)&lt;&lt;"'"&lt;&lt;cc;</w:t>
      </w:r>
    </w:p>
    <w:p w14:paraId="61F445A5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        cout&lt;&lt;"m='"&lt;&lt;tcsam::getMaturityType(M)&lt;&lt;"'"&lt;&lt;cc;</w:t>
      </w:r>
    </w:p>
    <w:p w14:paraId="7320A860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        cout&lt;&lt;"s='"&lt;&lt;tcsam::getShellType(S)&lt;&lt;"'"&lt;&lt;cc&lt;&lt;endl;</w:t>
      </w:r>
    </w:p>
    <w:p w14:paraId="46E8581F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cout&lt;&lt;"zBs="; wts::writeToR(cout,ptrZFD-&gt;zBs); cout&lt;&lt;cc&lt;&lt;endl;</w:t>
      </w:r>
    </w:p>
    <w:p w14:paraId="5A8970A8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    cout&lt;&lt;"fit=";</w:t>
      </w:r>
    </w:p>
    <w:p w14:paraId="65B3BD3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}</w:t>
      </w:r>
    </w:p>
    <w:p w14:paraId="3B6FAFB1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idm = (int) ptrZFD-&gt;dm_xmsy(</w:t>
      </w:r>
      <w:r w:rsidRPr="00180542">
        <w:rPr>
          <w:rFonts w:ascii="Menlo" w:hAnsi="Menlo" w:cs="Menlo"/>
          <w:sz w:val="13"/>
          <w:szCs w:val="13"/>
          <w:highlight w:val="yellow"/>
        </w:rPr>
        <w:t>X,M,S,iy</w:t>
      </w:r>
      <w:r w:rsidRPr="00180542">
        <w:rPr>
          <w:rFonts w:ascii="Menlo" w:hAnsi="Menlo" w:cs="Menlo"/>
          <w:sz w:val="13"/>
          <w:szCs w:val="13"/>
        </w:rPr>
        <w:t>);</w:t>
      </w:r>
    </w:p>
    <w:p w14:paraId="46B3EDAC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calcNLL_ZC(ptrZFD,mP_z,oP_z,idm,ss,y,debug,cout);</w:t>
      </w:r>
    </w:p>
    <w:p w14:paraId="7FB1A730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effWgtComps_xmsyn(X,M,S,y) = calcEffWgtComponents(ss, oP_z, mP_z, debug, cout);</w:t>
      </w:r>
    </w:p>
    <w:p w14:paraId="5D67D61F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  if (debug&lt;0) cout&lt;&lt;")"&lt;&lt;cc&lt;&lt;endl;</w:t>
      </w:r>
    </w:p>
    <w:p w14:paraId="738E3C80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} else {</w:t>
      </w:r>
    </w:p>
    <w:p w14:paraId="32B3E127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</w:rPr>
        <w:t xml:space="preserve">                      </w:t>
      </w:r>
      <w:r w:rsidRPr="00180542">
        <w:rPr>
          <w:rFonts w:ascii="Menlo" w:hAnsi="Menlo" w:cs="Menlo"/>
          <w:sz w:val="13"/>
          <w:szCs w:val="13"/>
          <w:highlight w:val="yellow"/>
        </w:rPr>
        <w:t>//--((value(nT)&gt;0)&amp;&amp;(ptrZFD-&gt;uf_xmsy(X,M,S,iy)&gt;0)) is FALSE</w:t>
      </w:r>
    </w:p>
    <w:p w14:paraId="39D1692A" w14:textId="77777777" w:rsidR="00180542" w:rsidRPr="00180542" w:rsidRDefault="00180542" w:rsidP="00180542">
      <w:pPr>
        <w:rPr>
          <w:rFonts w:ascii="Menlo" w:hAnsi="Menlo" w:cs="Menlo"/>
          <w:sz w:val="13"/>
          <w:szCs w:val="13"/>
          <w:highlight w:val="yellow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  cout&lt;&lt;"--skipping this one"&lt;&lt;endl;</w:t>
      </w:r>
    </w:p>
    <w:p w14:paraId="31BC3B7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  <w:highlight w:val="yellow"/>
        </w:rPr>
        <w:t xml:space="preserve">                    }</w:t>
      </w:r>
    </w:p>
    <w:p w14:paraId="1D42EBFA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    }//x</w:t>
      </w:r>
    </w:p>
    <w:p w14:paraId="2B6386D3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    } //if ((mny&lt;=y)&amp;&amp;(y&lt;=mxy))</w:t>
      </w:r>
    </w:p>
    <w:p w14:paraId="24381E8D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} //loop over iy</w:t>
      </w:r>
    </w:p>
    <w:p w14:paraId="17F8CF28" w14:textId="77777777" w:rsidR="00180542" w:rsidRPr="00180542" w:rsidRDefault="00180542" w:rsidP="00180542">
      <w:pPr>
        <w:rPr>
          <w:rFonts w:ascii="Menlo" w:hAnsi="Menlo" w:cs="Menlo"/>
          <w:sz w:val="13"/>
          <w:szCs w:val="13"/>
        </w:rPr>
      </w:pPr>
      <w:r w:rsidRPr="00180542">
        <w:rPr>
          <w:rFonts w:ascii="Menlo" w:hAnsi="Menlo" w:cs="Menlo"/>
          <w:sz w:val="13"/>
          <w:szCs w:val="13"/>
        </w:rPr>
        <w:t xml:space="preserve">        //FIT_BY_X</w:t>
      </w:r>
    </w:p>
    <w:p w14:paraId="439CA53B" w14:textId="77777777" w:rsidR="00F921A8" w:rsidRPr="00180542" w:rsidRDefault="00F921A8">
      <w:pPr>
        <w:rPr>
          <w:rFonts w:ascii="Menlo" w:hAnsi="Menlo" w:cs="Menlo"/>
          <w:sz w:val="13"/>
          <w:szCs w:val="13"/>
        </w:rPr>
      </w:pPr>
    </w:p>
    <w:sectPr w:rsidR="00F921A8" w:rsidRPr="00180542" w:rsidSect="00180542">
      <w:pgSz w:w="15840" w:h="2448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42"/>
    <w:rsid w:val="00070059"/>
    <w:rsid w:val="00094782"/>
    <w:rsid w:val="000B6E4E"/>
    <w:rsid w:val="00126745"/>
    <w:rsid w:val="00145381"/>
    <w:rsid w:val="00176438"/>
    <w:rsid w:val="00180542"/>
    <w:rsid w:val="00207DC9"/>
    <w:rsid w:val="0021666A"/>
    <w:rsid w:val="0025371A"/>
    <w:rsid w:val="002C521A"/>
    <w:rsid w:val="002C60B7"/>
    <w:rsid w:val="002C6E89"/>
    <w:rsid w:val="002E6595"/>
    <w:rsid w:val="002F140C"/>
    <w:rsid w:val="00327BF3"/>
    <w:rsid w:val="00341387"/>
    <w:rsid w:val="003461B1"/>
    <w:rsid w:val="003E2E84"/>
    <w:rsid w:val="00416D80"/>
    <w:rsid w:val="004906BF"/>
    <w:rsid w:val="00497BB5"/>
    <w:rsid w:val="004C6D28"/>
    <w:rsid w:val="004D1D2F"/>
    <w:rsid w:val="004F2F18"/>
    <w:rsid w:val="00557565"/>
    <w:rsid w:val="00580932"/>
    <w:rsid w:val="00592A06"/>
    <w:rsid w:val="00645E3E"/>
    <w:rsid w:val="00647792"/>
    <w:rsid w:val="006D2D82"/>
    <w:rsid w:val="006E160A"/>
    <w:rsid w:val="006F1E0E"/>
    <w:rsid w:val="00703155"/>
    <w:rsid w:val="007E77EE"/>
    <w:rsid w:val="008B3F09"/>
    <w:rsid w:val="008F70D5"/>
    <w:rsid w:val="00922BB5"/>
    <w:rsid w:val="009D2C70"/>
    <w:rsid w:val="009F0CB5"/>
    <w:rsid w:val="00A07A23"/>
    <w:rsid w:val="00A16935"/>
    <w:rsid w:val="00A303ED"/>
    <w:rsid w:val="00A568EC"/>
    <w:rsid w:val="00A62CCA"/>
    <w:rsid w:val="00A67E8F"/>
    <w:rsid w:val="00A70CB0"/>
    <w:rsid w:val="00A8560C"/>
    <w:rsid w:val="00AB239F"/>
    <w:rsid w:val="00AB43BB"/>
    <w:rsid w:val="00AB7757"/>
    <w:rsid w:val="00B00B56"/>
    <w:rsid w:val="00B3417A"/>
    <w:rsid w:val="00B34A32"/>
    <w:rsid w:val="00B51BAB"/>
    <w:rsid w:val="00B654A8"/>
    <w:rsid w:val="00B66F93"/>
    <w:rsid w:val="00B87630"/>
    <w:rsid w:val="00BD3E34"/>
    <w:rsid w:val="00BE1D87"/>
    <w:rsid w:val="00BF2024"/>
    <w:rsid w:val="00C30F21"/>
    <w:rsid w:val="00C8445D"/>
    <w:rsid w:val="00D26CEC"/>
    <w:rsid w:val="00D3240A"/>
    <w:rsid w:val="00D53078"/>
    <w:rsid w:val="00D836B5"/>
    <w:rsid w:val="00DC3899"/>
    <w:rsid w:val="00DD20A0"/>
    <w:rsid w:val="00DD300F"/>
    <w:rsid w:val="00DD5CB2"/>
    <w:rsid w:val="00E15020"/>
    <w:rsid w:val="00E3088D"/>
    <w:rsid w:val="00E57B40"/>
    <w:rsid w:val="00E63B3E"/>
    <w:rsid w:val="00E64118"/>
    <w:rsid w:val="00EA670F"/>
    <w:rsid w:val="00ED0FC5"/>
    <w:rsid w:val="00EE4273"/>
    <w:rsid w:val="00F05078"/>
    <w:rsid w:val="00F71AFE"/>
    <w:rsid w:val="00F921A8"/>
    <w:rsid w:val="00FB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A2C14"/>
  <w15:chartTrackingRefBased/>
  <w15:docId w15:val="{8C947610-63A0-FD40-8B66-18834ED2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5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5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5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5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5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5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5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26</TotalTime>
  <Pages>1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Stockhausen</dc:creator>
  <cp:keywords/>
  <dc:description/>
  <cp:lastModifiedBy>William Stockhausen</cp:lastModifiedBy>
  <cp:revision>1</cp:revision>
  <dcterms:created xsi:type="dcterms:W3CDTF">2024-09-13T21:47:00Z</dcterms:created>
  <dcterms:modified xsi:type="dcterms:W3CDTF">2024-09-14T23:19:00Z</dcterms:modified>
</cp:coreProperties>
</file>